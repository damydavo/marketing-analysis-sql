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9164" w14:textId="77777777" w:rsidR="001A0B96" w:rsidRDefault="00000000">
      <w:pPr>
        <w:jc w:val="center"/>
        <w:rPr>
          <w:rFonts w:ascii="Times New Roman" w:hAnsi="Times New Roman"/>
          <w:b/>
          <w:bCs/>
          <w:color w:val="ED7D31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ED7D31"/>
          <w:sz w:val="24"/>
          <w:szCs w:val="24"/>
          <w:lang w:val="en-US"/>
        </w:rPr>
        <w:t>Pizza sales SQL queries</w:t>
      </w:r>
    </w:p>
    <w:p w14:paraId="0E8490BC" w14:textId="77777777" w:rsidR="001A0B96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Select all from table</w:t>
      </w:r>
    </w:p>
    <w:p w14:paraId="0EB122E3" w14:textId="77777777" w:rsidR="001A0B96" w:rsidRDefault="00000000">
      <w:r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808080"/>
          <w:kern w:val="0"/>
          <w:sz w:val="24"/>
          <w:szCs w:val="24"/>
        </w:rPr>
        <w:t>*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pizza_sales</w:t>
      </w:r>
      <w:proofErr w:type="spellEnd"/>
    </w:p>
    <w:p w14:paraId="3C9426D9" w14:textId="77777777" w:rsidR="001A0B96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KPI’s</w:t>
      </w:r>
    </w:p>
    <w:p w14:paraId="1AA31825" w14:textId="77777777" w:rsidR="001A0B96" w:rsidRDefault="001A0B96">
      <w:pPr>
        <w:pStyle w:val="ListParagraph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7DE1F797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Total Revenue generated.</w:t>
      </w:r>
    </w:p>
    <w:p w14:paraId="60E445E1" w14:textId="77777777" w:rsidR="001A0B96" w:rsidRDefault="001A0B96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3059A37A" w14:textId="77777777" w:rsidR="001A0B96" w:rsidRDefault="00000000">
      <w:pPr>
        <w:pStyle w:val="ListParagraph"/>
      </w:pPr>
      <w:r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FF00FF"/>
          <w:kern w:val="0"/>
          <w:sz w:val="24"/>
          <w:szCs w:val="24"/>
        </w:rPr>
        <w:t xml:space="preserve">SUM </w:t>
      </w:r>
      <w:r>
        <w:rPr>
          <w:rFonts w:ascii="Times New Roman" w:hAnsi="Times New Roman"/>
          <w:color w:val="80808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unit_price</w:t>
      </w:r>
      <w:proofErr w:type="spellEnd"/>
      <w:r>
        <w:rPr>
          <w:rFonts w:ascii="Times New Roman" w:hAnsi="Times New Roman"/>
          <w:color w:val="808080"/>
          <w:kern w:val="0"/>
          <w:sz w:val="24"/>
          <w:szCs w:val="24"/>
        </w:rPr>
        <w:t>)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kern w:val="0"/>
          <w:sz w:val="24"/>
          <w:szCs w:val="24"/>
        </w:rPr>
        <w:t>as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total_revenue</w:t>
      </w:r>
      <w:proofErr w:type="spellEnd"/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4"/>
          <w:szCs w:val="24"/>
        </w:rPr>
        <w:t>pizza_sales</w:t>
      </w:r>
      <w:proofErr w:type="spellEnd"/>
    </w:p>
    <w:p w14:paraId="79E157E2" w14:textId="77777777" w:rsidR="001A0B96" w:rsidRDefault="00000000">
      <w:pPr>
        <w:pStyle w:val="ListParagraph"/>
      </w:pPr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75536814" wp14:editId="1BCCBEA1">
            <wp:extent cx="1629159" cy="725018"/>
            <wp:effectExtent l="0" t="0" r="9141" b="0"/>
            <wp:docPr id="13705873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159" cy="725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F56DC4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Average order value</w:t>
      </w:r>
    </w:p>
    <w:p w14:paraId="6680CAFF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F88DD2" w14:textId="77777777" w:rsidR="001A0B96" w:rsidRDefault="00000000">
      <w:pPr>
        <w:pStyle w:val="ListParagraph"/>
      </w:pPr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8B9E79B" wp14:editId="2EF6D2DE">
            <wp:extent cx="1668926" cy="823033"/>
            <wp:effectExtent l="0" t="0" r="7474" b="0"/>
            <wp:docPr id="114056880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6" cy="8230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65B4C9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Total pizza sold</w:t>
      </w:r>
    </w:p>
    <w:p w14:paraId="67D57AD4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D601DE" w14:textId="77777777" w:rsidR="001A0B96" w:rsidRDefault="00000000">
      <w:pPr>
        <w:pStyle w:val="ListParagraph"/>
      </w:pPr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E0452E8" wp14:editId="16ED7A55">
            <wp:extent cx="1649001" cy="524591"/>
            <wp:effectExtent l="0" t="0" r="8349" b="8809"/>
            <wp:docPr id="113961157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001" cy="524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1255E0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Total order</w:t>
      </w:r>
    </w:p>
    <w:p w14:paraId="0E753D02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B225E8" w14:textId="77777777" w:rsidR="001A0B96" w:rsidRDefault="00000000">
      <w:pPr>
        <w:pStyle w:val="ListParagraph"/>
      </w:pPr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F7ABF82" wp14:editId="1311B3A6">
            <wp:extent cx="1458083" cy="519104"/>
            <wp:effectExtent l="0" t="0" r="8767" b="0"/>
            <wp:docPr id="127254323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083" cy="5191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650741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Average pizza per order</w:t>
      </w:r>
    </w:p>
    <w:p w14:paraId="09D41784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CAST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CAST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96E0B2" w14:textId="77777777" w:rsidR="001A0B96" w:rsidRDefault="00000000">
      <w:pPr>
        <w:pStyle w:val="ListParagraph"/>
      </w:pPr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9259D7B" wp14:editId="231737AD">
            <wp:extent cx="1531757" cy="624891"/>
            <wp:effectExtent l="0" t="0" r="0" b="3759"/>
            <wp:docPr id="6685974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7" cy="6248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36D9EA" w14:textId="77777777" w:rsidR="001A0B96" w:rsidRDefault="001A0B96">
      <w:pPr>
        <w:pStyle w:val="ListParagraph"/>
        <w:rPr>
          <w:rFonts w:ascii="Times New Roman" w:hAnsi="Times New Roman"/>
          <w:color w:val="000000"/>
          <w:kern w:val="0"/>
          <w:sz w:val="24"/>
          <w:szCs w:val="24"/>
        </w:rPr>
      </w:pPr>
    </w:p>
    <w:p w14:paraId="3652CA43" w14:textId="77777777" w:rsidR="001A0B96" w:rsidRDefault="00000000">
      <w:pPr>
        <w:pStyle w:val="ListParagraph"/>
        <w:numPr>
          <w:ilvl w:val="0"/>
          <w:numId w:val="2"/>
        </w:numPr>
        <w:suppressAutoHyphens w:val="0"/>
        <w:autoSpaceDE w:val="0"/>
        <w:spacing w:after="0" w:line="240" w:lineRule="auto"/>
        <w:textAlignment w:val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Daily trend for total order</w:t>
      </w:r>
    </w:p>
    <w:p w14:paraId="21264788" w14:textId="77777777" w:rsidR="001A0B96" w:rsidRDefault="00000000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DATENAME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92E20E" w14:textId="77777777" w:rsidR="001A0B96" w:rsidRDefault="00000000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DATENAME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F70F06" w14:textId="77777777" w:rsidR="001A0B96" w:rsidRDefault="00000000"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CBF9FF8" wp14:editId="6E68C8CE">
            <wp:extent cx="1968977" cy="1276310"/>
            <wp:effectExtent l="0" t="0" r="0" b="40"/>
            <wp:docPr id="137077826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977" cy="1276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082E27" w14:textId="77777777" w:rsidR="001A0B96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Hourly trend for total order</w:t>
      </w:r>
    </w:p>
    <w:p w14:paraId="3ADF40E5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DATEPART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1C969E9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F0C585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DATEPART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D649CC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DATEPART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D9DFB7" w14:textId="77777777" w:rsidR="001A0B96" w:rsidRDefault="00000000">
      <w:r>
        <w:rPr>
          <w:rFonts w:ascii="Times New Roman" w:hAnsi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44EC6D43" wp14:editId="3D2888DE">
            <wp:extent cx="1774539" cy="1701012"/>
            <wp:effectExtent l="0" t="0" r="0" b="0"/>
            <wp:docPr id="3418075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539" cy="17010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6849B3" w14:textId="77777777" w:rsidR="001A0B96" w:rsidRDefault="00000000">
      <w:pPr>
        <w:pStyle w:val="ListParagraph"/>
        <w:numPr>
          <w:ilvl w:val="0"/>
          <w:numId w:val="2"/>
        </w:numPr>
      </w:pPr>
      <w:r>
        <w:t>Percentage of sales per pizza categories</w:t>
      </w:r>
    </w:p>
    <w:p w14:paraId="18DFFFD1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65B9B6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2D9256B8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21599AC" w14:textId="77777777" w:rsidR="001A0B96" w:rsidRDefault="00000000">
      <w:pPr>
        <w:pStyle w:val="ListParagraph"/>
      </w:pPr>
      <w:r>
        <w:rPr>
          <w:noProof/>
        </w:rPr>
        <w:drawing>
          <wp:inline distT="0" distB="0" distL="0" distR="0" wp14:anchorId="57178B35" wp14:editId="3D4452EF">
            <wp:extent cx="2004474" cy="995534"/>
            <wp:effectExtent l="0" t="0" r="0" b="0"/>
            <wp:docPr id="3649948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474" cy="9955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B54A9A" w14:textId="77777777" w:rsidR="001A0B96" w:rsidRDefault="001A0B96">
      <w:pPr>
        <w:ind w:left="360"/>
      </w:pPr>
    </w:p>
    <w:p w14:paraId="52FBDE18" w14:textId="77777777" w:rsidR="001A0B96" w:rsidRDefault="001A0B96">
      <w:pPr>
        <w:ind w:left="360"/>
      </w:pPr>
    </w:p>
    <w:p w14:paraId="23842B24" w14:textId="77777777" w:rsidR="001A0B96" w:rsidRDefault="001A0B96">
      <w:pPr>
        <w:ind w:left="360"/>
      </w:pPr>
    </w:p>
    <w:p w14:paraId="2077D78D" w14:textId="77777777" w:rsidR="001A0B96" w:rsidRDefault="001A0B96">
      <w:pPr>
        <w:ind w:left="360"/>
      </w:pPr>
    </w:p>
    <w:p w14:paraId="3094FD09" w14:textId="77777777" w:rsidR="001A0B96" w:rsidRDefault="001A0B96">
      <w:pPr>
        <w:ind w:left="360"/>
      </w:pPr>
    </w:p>
    <w:p w14:paraId="5EBC20AD" w14:textId="77777777" w:rsidR="001A0B96" w:rsidRDefault="001A0B96">
      <w:pPr>
        <w:ind w:left="360"/>
      </w:pPr>
    </w:p>
    <w:p w14:paraId="723E87F4" w14:textId="77777777" w:rsidR="001A0B96" w:rsidRDefault="00000000">
      <w:pPr>
        <w:pStyle w:val="ListParagraph"/>
        <w:numPr>
          <w:ilvl w:val="0"/>
          <w:numId w:val="2"/>
        </w:numPr>
      </w:pPr>
      <w:r>
        <w:t>Total pizzas sold by pizza category</w:t>
      </w:r>
    </w:p>
    <w:p w14:paraId="63F28630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12C4AA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0F96CE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A195001" w14:textId="77777777" w:rsidR="001A0B96" w:rsidRDefault="00000000">
      <w:pPr>
        <w:pStyle w:val="ListParagraph"/>
      </w:pPr>
      <w:r>
        <w:rPr>
          <w:noProof/>
        </w:rPr>
        <w:drawing>
          <wp:inline distT="0" distB="0" distL="0" distR="0" wp14:anchorId="012E7D22" wp14:editId="6F8340D0">
            <wp:extent cx="2309061" cy="1158343"/>
            <wp:effectExtent l="0" t="0" r="0" b="3707"/>
            <wp:docPr id="131912117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1" cy="1158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1EF0E3" w14:textId="77777777" w:rsidR="001A0B96" w:rsidRDefault="001A0B96"/>
    <w:p w14:paraId="260BE29F" w14:textId="77777777" w:rsidR="001A0B96" w:rsidRDefault="00000000">
      <w:pPr>
        <w:pStyle w:val="ListParagraph"/>
        <w:numPr>
          <w:ilvl w:val="0"/>
          <w:numId w:val="2"/>
        </w:numPr>
      </w:pPr>
      <w:r>
        <w:t>Top 5 best sellers by total pizza sold</w:t>
      </w:r>
    </w:p>
    <w:p w14:paraId="3101C368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237DC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F15CCE9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262E641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7281CC3" w14:textId="77777777" w:rsidR="001A0B96" w:rsidRDefault="00000000">
      <w:pPr>
        <w:pStyle w:val="ListParagraph"/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95A6600" wp14:editId="3C07C55F">
            <wp:extent cx="2333786" cy="1140265"/>
            <wp:effectExtent l="0" t="0" r="9364" b="2735"/>
            <wp:docPr id="4706101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786" cy="11402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E433D0" w14:textId="77777777" w:rsidR="001A0B96" w:rsidRDefault="00000000">
      <w:pPr>
        <w:pStyle w:val="ListParagraph"/>
        <w:numPr>
          <w:ilvl w:val="0"/>
          <w:numId w:val="2"/>
        </w:numPr>
      </w:pPr>
      <w:r>
        <w:t xml:space="preserve"> Bottom 5 worst sellers by total pizzas sold</w:t>
      </w:r>
    </w:p>
    <w:p w14:paraId="65A49DA2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403F6B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CDD777" w14:textId="77777777" w:rsidR="001A0B96" w:rsidRDefault="00000000">
      <w:pPr>
        <w:pStyle w:val="ListParagraph"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CFEA23" w14:textId="77777777" w:rsidR="001A0B96" w:rsidRDefault="00000000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0562EF0" w14:textId="77777777" w:rsidR="001A0B96" w:rsidRDefault="00000000">
      <w:pPr>
        <w:pStyle w:val="ListParagraph"/>
      </w:pPr>
      <w:r>
        <w:rPr>
          <w:noProof/>
        </w:rPr>
        <w:drawing>
          <wp:inline distT="0" distB="0" distL="0" distR="0" wp14:anchorId="112BB045" wp14:editId="541609FA">
            <wp:extent cx="2720577" cy="1310755"/>
            <wp:effectExtent l="0" t="0" r="3573" b="3695"/>
            <wp:docPr id="214611566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7" cy="13107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A0B9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EF87" w14:textId="77777777" w:rsidR="00383C23" w:rsidRDefault="00383C23">
      <w:pPr>
        <w:spacing w:after="0" w:line="240" w:lineRule="auto"/>
      </w:pPr>
      <w:r>
        <w:separator/>
      </w:r>
    </w:p>
  </w:endnote>
  <w:endnote w:type="continuationSeparator" w:id="0">
    <w:p w14:paraId="7F190CBF" w14:textId="77777777" w:rsidR="00383C23" w:rsidRDefault="0038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28DF" w14:textId="77777777" w:rsidR="00383C23" w:rsidRDefault="00383C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3A6C53" w14:textId="77777777" w:rsidR="00383C23" w:rsidRDefault="0038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7F8D"/>
    <w:multiLevelType w:val="multilevel"/>
    <w:tmpl w:val="562AE2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83A02"/>
    <w:multiLevelType w:val="multilevel"/>
    <w:tmpl w:val="220A5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2599">
    <w:abstractNumId w:val="0"/>
  </w:num>
  <w:num w:numId="2" w16cid:durableId="181811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A0B96"/>
    <w:rsid w:val="001A0B96"/>
    <w:rsid w:val="002A2965"/>
    <w:rsid w:val="003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68AB"/>
  <w15:docId w15:val="{8964719A-29CF-4B99-9DD7-1E1A83D5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atoki</dc:creator>
  <dc:description/>
  <cp:lastModifiedBy>david atoki</cp:lastModifiedBy>
  <cp:revision>2</cp:revision>
  <dcterms:created xsi:type="dcterms:W3CDTF">2023-06-20T05:47:00Z</dcterms:created>
  <dcterms:modified xsi:type="dcterms:W3CDTF">2023-06-20T05:47:00Z</dcterms:modified>
</cp:coreProperties>
</file>